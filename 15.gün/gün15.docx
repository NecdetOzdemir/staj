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t>Bugün, ana konumun biraz dışına çıkarak minibüsler için sefer haritalarını kolayca paylaşabilecekleri bir uygulama üzerine çalıştım. Amacımız, sefer haritasını kullanıcıların hızlı ve pratik bir şekilde paylaşabileceği bir sistem geliştirmekti. Özellikle, kullanıcı harita fotoğrafını seçtiğinde WhatsApp’a manuel olarak girip göndermek yerine, tek adımda belirlenen kişiye iletecek bir yapı tasarlamayı hedefledik.</w:t>
            </w:r>
          </w:p>
          <w:p>
            <w:pPr>
              <w:pStyle w:val="TextBody"/>
              <w:rPr>
                <w:rFonts w:ascii="Ubuntu" w:hAnsi="Ubuntu"/>
                <w:b w:val="false"/>
                <w:b w:val="false"/>
                <w:bCs w:val="false"/>
              </w:rPr>
            </w:pPr>
            <w:r>
              <w:rPr>
                <w:rFonts w:ascii="Ubuntu" w:hAnsi="Ubuntu"/>
                <w:b w:val="false"/>
                <w:bCs w:val="false"/>
              </w:rPr>
              <w:t>Araştırma sürecinde WhatsApp’ın güvenlik politikaları nedeniyle kişisel hesaplarda doğrudan mesaj gönderme imkânı olmadığını öğrendim. Bunun yalnızca WhatsApp Business API kullanılarak yapılabileceğini veya tamamen farklı bir yöntem seçilmesi gerektiğini gördük. Alternatif bir çözüm olarak Telegram’a yöneldim ve burada bir bot oluşturdum.</w:t>
            </w:r>
          </w:p>
          <w:p>
            <w:pPr>
              <w:pStyle w:val="TextBody"/>
              <w:rPr>
                <w:rFonts w:ascii="Ubuntu" w:hAnsi="Ubuntu"/>
                <w:b w:val="false"/>
                <w:b w:val="false"/>
                <w:bCs w:val="false"/>
              </w:rPr>
            </w:pPr>
            <w:r>
              <w:rPr>
                <w:rFonts w:ascii="Ubuntu" w:hAnsi="Ubuntu"/>
                <w:b w:val="false"/>
                <w:bCs w:val="false"/>
              </w:rPr>
              <w:t>Telegram botunun token’ını sisteme ekleyip, mesajı alacak kişilerin ID ve isimlerinin ekleneceği bir yapı kurdum. Bu sistem sayesinde bot, belirlenen ID’lere mesajı otomatik olarak iletebiliyordu. Geliştirdiğim bu sistemi şirkette birlikte çalıştığım sorumlu mühendise gösterdim. Yaptığımız değerlendirmede, kullanıcılardan gelecek geri bildirimlere göre WhatsApp Business API veya Telegram arasında tercih yapılabileceği sonucuna vardık.</w:t>
            </w:r>
          </w:p>
          <w:p>
            <w:pPr>
              <w:pStyle w:val="TextBody"/>
              <w:rPr>
                <w:rFonts w:ascii="Ubuntu" w:hAnsi="Ubuntu"/>
                <w:b w:val="false"/>
                <w:b w:val="false"/>
                <w:bCs w:val="false"/>
              </w:rPr>
            </w:pPr>
            <w:r>
              <w:rPr>
                <w:rFonts w:ascii="Ubuntu" w:hAnsi="Ubuntu"/>
                <w:b w:val="false"/>
                <w:bCs w:val="false"/>
              </w:rPr>
              <w:t>Bu süreçte, yalnızca teknik çözüm üretmenin değil, aynı zamanda mevcut platformların güvenlik politikalarını ve kısıtlamalarını iyi bilmenin de ne kadar önemli olduğunu bir kez daha fark etmiş oldum.</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11</TotalTime>
  <Application>LibreOffice/7.3.7.2$Linux_X86_64 LibreOffice_project/30$Build-2</Application>
  <AppVersion>15.0000</AppVersion>
  <Pages>1</Pages>
  <Words>180</Words>
  <Characters>1463</Characters>
  <CharactersWithSpaces>1630</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2025-08-11T10:23:45Z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